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36B04" w14:textId="1512B69E" w:rsidR="00E81978" w:rsidRDefault="0026158C">
      <w:pPr>
        <w:pStyle w:val="Title"/>
      </w:pPr>
      <w:sdt>
        <w:sdtPr>
          <w:rPr>
            <w:b/>
            <w:bCs/>
          </w:rPr>
          <w:alias w:val="Title:"/>
          <w:tag w:val="Title:"/>
          <w:id w:val="726351117"/>
          <w:placeholder>
            <w:docPart w:val="A3E4EB55BA954BBFBCA04B0B1A9C9F1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36599">
            <w:rPr>
              <w:b/>
              <w:bCs/>
            </w:rPr>
            <w:t>MBA5013 FINAL PROJECT</w:t>
          </w:r>
        </w:sdtContent>
      </w:sdt>
    </w:p>
    <w:p w14:paraId="7C7D6BFD" w14:textId="6013D3AB" w:rsidR="00B823AA" w:rsidRDefault="00B36599" w:rsidP="00B823AA">
      <w:pPr>
        <w:pStyle w:val="Title2"/>
      </w:pPr>
      <w:r>
        <w:t>SaiCharan Reddy Bodanam</w:t>
      </w:r>
      <w:r>
        <w:br/>
        <w:t>L00250371</w:t>
      </w:r>
    </w:p>
    <w:p w14:paraId="72A4CC8E" w14:textId="685CC092" w:rsidR="00E81978" w:rsidRDefault="00B36599" w:rsidP="00B823AA">
      <w:pPr>
        <w:pStyle w:val="Title2"/>
      </w:pPr>
      <w:r>
        <w:t>LINDSEY WILSON COLLEGE</w:t>
      </w:r>
    </w:p>
    <w:p w14:paraId="37486955" w14:textId="2A9A2697" w:rsidR="00E81978" w:rsidRDefault="00E81978">
      <w:pPr>
        <w:pStyle w:val="Title"/>
      </w:pPr>
    </w:p>
    <w:p w14:paraId="6FFDC48F" w14:textId="51A2E477" w:rsidR="00B36599" w:rsidRDefault="00B36599" w:rsidP="00B823AA">
      <w:pPr>
        <w:pStyle w:val="Title2"/>
      </w:pPr>
    </w:p>
    <w:p w14:paraId="2038B930" w14:textId="77777777" w:rsidR="00B36599" w:rsidRDefault="00B36599">
      <w:r>
        <w:br w:type="page"/>
      </w:r>
    </w:p>
    <w:p w14:paraId="5EEFB95D" w14:textId="237DD358" w:rsidR="00B36599" w:rsidRDefault="00B36599" w:rsidP="00B36599">
      <w:pPr>
        <w:spacing w:line="360" w:lineRule="auto"/>
        <w:ind w:firstLine="0"/>
        <w:jc w:val="both"/>
        <w:rPr>
          <w:b/>
        </w:rPr>
      </w:pPr>
      <w:r>
        <w:rPr>
          <w:b/>
        </w:rPr>
        <w:lastRenderedPageBreak/>
        <w:t>Background</w:t>
      </w:r>
    </w:p>
    <w:p w14:paraId="2DA70AFD" w14:textId="77777777" w:rsidR="00B36599" w:rsidRDefault="00B36599" w:rsidP="00B36599">
      <w:pPr>
        <w:spacing w:line="360" w:lineRule="auto"/>
        <w:jc w:val="both"/>
      </w:pPr>
      <w:r>
        <w:t xml:space="preserve">Below, I will be reflecting on the how learnings from my coursework </w:t>
      </w:r>
      <w:proofErr w:type="gramStart"/>
      <w:r>
        <w:t>has</w:t>
      </w:r>
      <w:proofErr w:type="gramEnd"/>
      <w:r>
        <w:t xml:space="preserve"> influenced my perception of the importance of effective communication in organization and I will be discussing the theoretical perspectives and ideas that have affected me the most. I will also be reflecting on applying what I have learnt for my professional career and goals.</w:t>
      </w:r>
    </w:p>
    <w:p w14:paraId="7C5D5C74" w14:textId="77777777" w:rsidR="00B36599" w:rsidRPr="00443941" w:rsidRDefault="00B36599" w:rsidP="00B36599">
      <w:pPr>
        <w:spacing w:line="360" w:lineRule="auto"/>
        <w:ind w:firstLine="0"/>
        <w:jc w:val="both"/>
        <w:rPr>
          <w:b/>
        </w:rPr>
      </w:pPr>
      <w:r>
        <w:rPr>
          <w:b/>
        </w:rPr>
        <w:t>Reflection</w:t>
      </w:r>
    </w:p>
    <w:p w14:paraId="24B0D876" w14:textId="77777777" w:rsidR="00B36599" w:rsidRDefault="00B36599" w:rsidP="00B36599">
      <w:pPr>
        <w:spacing w:line="360" w:lineRule="auto"/>
        <w:jc w:val="both"/>
      </w:pPr>
      <w:r>
        <w:t>The content of the course has been instrumental in bringing forth the high level of importance that effective communication plays in organizational contexts. While I was previously aware that communication is a highly important element when it comes to effectiveness and coordination in a company, I did not know the extent to which it plays a role and the level of negative impact that ineffective communication can have for organizational procedures. I have learnt that communication plays an equally important role in different organizational contexts such as profit organizations, non-profit organizations, family entrepreneurship and government sector. For instance, the course work has helped me learn how lack of effective communication in an organizational context can lead to workplace conflicts and such conflicts can negatively affect productivity by taking time away from one’s job and taking time away from the providing customer service.</w:t>
      </w:r>
    </w:p>
    <w:p w14:paraId="2F6CE655" w14:textId="77777777" w:rsidR="00B36599" w:rsidRDefault="00B36599" w:rsidP="00B36599">
      <w:pPr>
        <w:spacing w:line="360" w:lineRule="auto"/>
        <w:jc w:val="both"/>
      </w:pPr>
      <w:r>
        <w:t xml:space="preserve">From the coursework, there have been </w:t>
      </w:r>
      <w:proofErr w:type="gramStart"/>
      <w:r>
        <w:t>a number of</w:t>
      </w:r>
      <w:proofErr w:type="gramEnd"/>
      <w:r>
        <w:t xml:space="preserve"> theoretical perspectives that I have found to be most interesting and relevant for myself. For instance, I have found the </w:t>
      </w:r>
      <w:r w:rsidRPr="00443941">
        <w:rPr>
          <w:b/>
        </w:rPr>
        <w:t>perception model</w:t>
      </w:r>
      <w:r>
        <w:t xml:space="preserve"> to be an interesting model to view and understand perceptions of oneself in an organization. A valuable learning for me has been in regards our perceptions being impacted by our experiences, what we think about our experience, how we respond to our understanding of the situation and how others respond to us based on our actions. I previously was not aware that the perspective of an individual is such a complex and nuanced </w:t>
      </w:r>
      <w:proofErr w:type="gramStart"/>
      <w:r>
        <w:t>state of affairs</w:t>
      </w:r>
      <w:proofErr w:type="gramEnd"/>
      <w:r>
        <w:t xml:space="preserve">. This has changed my perspective regarding how I view human response to different situations. Another interesting theoretical perspective for me has been </w:t>
      </w:r>
      <w:proofErr w:type="gramStart"/>
      <w:r>
        <w:t>in regards to</w:t>
      </w:r>
      <w:proofErr w:type="gramEnd"/>
      <w:r>
        <w:t xml:space="preserve"> the </w:t>
      </w:r>
      <w:r w:rsidRPr="00443941">
        <w:rPr>
          <w:b/>
        </w:rPr>
        <w:t>trait approach</w:t>
      </w:r>
      <w:r>
        <w:t xml:space="preserve"> to leadership wherein I have learnt that a person having certain set of traits can be a more effective leader. These traits include extraversion, conscientiousness, and openness to experience, ambition and energy. This has been a valuable learning for me as I was previously not aware of the important role that such personality traits play for a leader. </w:t>
      </w:r>
    </w:p>
    <w:p w14:paraId="7FCD1EF2" w14:textId="77777777" w:rsidR="00B36599" w:rsidRDefault="00B36599" w:rsidP="00B36599">
      <w:pPr>
        <w:spacing w:line="360" w:lineRule="auto"/>
        <w:jc w:val="both"/>
      </w:pPr>
      <w:r>
        <w:lastRenderedPageBreak/>
        <w:t>I strongly believe that applying the content that I have learnt to my professional career and goals is going to be highly beneficial for me as it will help me in not only dealing with different situations effectively but also in terms of overall growth and development as a professional. For instance, applying the perception model to different situations that I am dealing with in an organizational context will help me better understand my own perspective and perspectives of others in relation to an issue or an action. This will help foster creativity and understanding and will help me perform better. In the leadership positions that I get in my future professional role, I will make sure that I am able to identify and exercise the traits of an effective leader in myself, particularly the traits relating to openness to experience and energy so that I can perform my leadership duties effectively.</w:t>
      </w:r>
    </w:p>
    <w:p w14:paraId="66D393A3" w14:textId="7B292278" w:rsidR="00E81978" w:rsidRDefault="00E81978" w:rsidP="00B36599">
      <w:pPr>
        <w:pStyle w:val="Title2"/>
        <w:tabs>
          <w:tab w:val="left" w:pos="210"/>
        </w:tabs>
        <w:jc w:val="left"/>
      </w:pPr>
    </w:p>
    <w:sectPr w:rsidR="00E81978">
      <w:headerReference w:type="default" r:id="rId8"/>
      <w:headerReference w:type="firs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1C784" w14:textId="77777777" w:rsidR="0026158C" w:rsidRDefault="0026158C">
      <w:pPr>
        <w:spacing w:line="240" w:lineRule="auto"/>
      </w:pPr>
      <w:r>
        <w:separator/>
      </w:r>
    </w:p>
    <w:p w14:paraId="68F001C5" w14:textId="77777777" w:rsidR="0026158C" w:rsidRDefault="0026158C"/>
  </w:endnote>
  <w:endnote w:type="continuationSeparator" w:id="0">
    <w:p w14:paraId="1B8028A6" w14:textId="77777777" w:rsidR="0026158C" w:rsidRDefault="0026158C">
      <w:pPr>
        <w:spacing w:line="240" w:lineRule="auto"/>
      </w:pPr>
      <w:r>
        <w:continuationSeparator/>
      </w:r>
    </w:p>
    <w:p w14:paraId="1EA42C58" w14:textId="77777777" w:rsidR="0026158C" w:rsidRDefault="002615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FCC23" w14:textId="77777777" w:rsidR="0026158C" w:rsidRDefault="0026158C">
      <w:pPr>
        <w:spacing w:line="240" w:lineRule="auto"/>
      </w:pPr>
      <w:r>
        <w:separator/>
      </w:r>
    </w:p>
    <w:p w14:paraId="7ED73081" w14:textId="77777777" w:rsidR="0026158C" w:rsidRDefault="0026158C"/>
  </w:footnote>
  <w:footnote w:type="continuationSeparator" w:id="0">
    <w:p w14:paraId="07B15046" w14:textId="77777777" w:rsidR="0026158C" w:rsidRDefault="0026158C">
      <w:pPr>
        <w:spacing w:line="240" w:lineRule="auto"/>
      </w:pPr>
      <w:r>
        <w:continuationSeparator/>
      </w:r>
    </w:p>
    <w:p w14:paraId="3861476D" w14:textId="77777777" w:rsidR="0026158C" w:rsidRDefault="002615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29ECF" w14:textId="58B2A35B" w:rsidR="00E81978" w:rsidRDefault="005D3A03">
    <w:pPr>
      <w:pStyle w:val="Heade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8</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04FBD" w14:textId="35B540D0" w:rsidR="00E81978" w:rsidRDefault="005D3A03">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599"/>
    <w:rsid w:val="000D3F41"/>
    <w:rsid w:val="0026158C"/>
    <w:rsid w:val="00355DCA"/>
    <w:rsid w:val="00551A02"/>
    <w:rsid w:val="005534FA"/>
    <w:rsid w:val="005D3A03"/>
    <w:rsid w:val="008002C0"/>
    <w:rsid w:val="008C5323"/>
    <w:rsid w:val="009A6A3B"/>
    <w:rsid w:val="00B36599"/>
    <w:rsid w:val="00B823AA"/>
    <w:rsid w:val="00BA45DB"/>
    <w:rsid w:val="00BF4184"/>
    <w:rsid w:val="00C0601E"/>
    <w:rsid w:val="00C31D30"/>
    <w:rsid w:val="00CD6E39"/>
    <w:rsid w:val="00CF6E91"/>
    <w:rsid w:val="00D85B68"/>
    <w:rsid w:val="00DF388D"/>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267D5"/>
  <w15:chartTrackingRefBased/>
  <w15:docId w15:val="{EE89F5C8-3433-441B-9CD9-4D0A9B8F7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a\AppData\Local\Microsoft\Office\16.0\DTS\en-US%7b8AF75F06-D502-47EF-8D36-BBAEBA5AE771%7d\%7b6E7C97F2-C456-40D5-ACFF-104262A1C18D%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3E4EB55BA954BBFBCA04B0B1A9C9F1C"/>
        <w:category>
          <w:name w:val="General"/>
          <w:gallery w:val="placeholder"/>
        </w:category>
        <w:types>
          <w:type w:val="bbPlcHdr"/>
        </w:types>
        <w:behaviors>
          <w:behavior w:val="content"/>
        </w:behaviors>
        <w:guid w:val="{A8F4D953-E4F9-4566-88EA-6D976EAF2E8B}"/>
      </w:docPartPr>
      <w:docPartBody>
        <w:p w:rsidR="00000000" w:rsidRDefault="00456231">
          <w:pPr>
            <w:pStyle w:val="A3E4EB55BA954BBFBCA04B0B1A9C9F1C"/>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231"/>
    <w:rsid w:val="00456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E4EB55BA954BBFBCA04B0B1A9C9F1C">
    <w:name w:val="A3E4EB55BA954BBFBCA04B0B1A9C9F1C"/>
  </w:style>
  <w:style w:type="paragraph" w:customStyle="1" w:styleId="6E5FDDF52F91476EB87F2C3FF659C4E7">
    <w:name w:val="6E5FDDF52F91476EB87F2C3FF659C4E7"/>
  </w:style>
  <w:style w:type="paragraph" w:customStyle="1" w:styleId="E819EAE41C5E45A0818E6CFB590A5FEE">
    <w:name w:val="E819EAE41C5E45A0818E6CFB590A5FEE"/>
  </w:style>
  <w:style w:type="paragraph" w:customStyle="1" w:styleId="0AF879AA25FA436995E504B5C35B4BC0">
    <w:name w:val="0AF879AA25FA436995E504B5C35B4BC0"/>
  </w:style>
  <w:style w:type="paragraph" w:customStyle="1" w:styleId="4D6C21C60A814FE78CD6CA1A96F58664">
    <w:name w:val="4D6C21C60A814FE78CD6CA1A96F58664"/>
  </w:style>
  <w:style w:type="paragraph" w:customStyle="1" w:styleId="E05B9D62AB524D25AD60A05F0C7CCB3F">
    <w:name w:val="E05B9D62AB524D25AD60A05F0C7CCB3F"/>
  </w:style>
  <w:style w:type="character" w:styleId="Emphasis">
    <w:name w:val="Emphasis"/>
    <w:basedOn w:val="DefaultParagraphFont"/>
    <w:uiPriority w:val="4"/>
    <w:unhideWhenUsed/>
    <w:qFormat/>
    <w:rPr>
      <w:i/>
      <w:iCs/>
    </w:rPr>
  </w:style>
  <w:style w:type="paragraph" w:customStyle="1" w:styleId="8EFCBC39708D40EFA5028E216CDEFD92">
    <w:name w:val="8EFCBC39708D40EFA5028E216CDEFD92"/>
  </w:style>
  <w:style w:type="paragraph" w:customStyle="1" w:styleId="118D4BF4E0D5456C92279DC8A4D02B9E">
    <w:name w:val="118D4BF4E0D5456C92279DC8A4D02B9E"/>
  </w:style>
  <w:style w:type="paragraph" w:customStyle="1" w:styleId="2EB8436F6F0846B39F746585E17D24B4">
    <w:name w:val="2EB8436F6F0846B39F746585E17D24B4"/>
  </w:style>
  <w:style w:type="paragraph" w:customStyle="1" w:styleId="22AADE0BE8AE4B7B9A43F9FE99368D64">
    <w:name w:val="22AADE0BE8AE4B7B9A43F9FE99368D64"/>
  </w:style>
  <w:style w:type="paragraph" w:customStyle="1" w:styleId="A8DABEEBCE5E491E87E9FE2E6E11556E">
    <w:name w:val="A8DABEEBCE5E491E87E9FE2E6E11556E"/>
  </w:style>
  <w:style w:type="paragraph" w:customStyle="1" w:styleId="F9863F53209249D49EC9569CF25922A3">
    <w:name w:val="F9863F53209249D49EC9569CF25922A3"/>
  </w:style>
  <w:style w:type="paragraph" w:customStyle="1" w:styleId="1A33AFFE22E34371959CE4F2CBC40266">
    <w:name w:val="1A33AFFE22E34371959CE4F2CBC40266"/>
  </w:style>
  <w:style w:type="paragraph" w:customStyle="1" w:styleId="DE9A689B5FD64E8BA98A6EC596C2978C">
    <w:name w:val="DE9A689B5FD64E8BA98A6EC596C2978C"/>
  </w:style>
  <w:style w:type="paragraph" w:customStyle="1" w:styleId="95DE9383FB4548BCBB1C7F6909748261">
    <w:name w:val="95DE9383FB4548BCBB1C7F6909748261"/>
  </w:style>
  <w:style w:type="paragraph" w:customStyle="1" w:styleId="AEBCDEDAC52347719D7E87CE40C20945">
    <w:name w:val="AEBCDEDAC52347719D7E87CE40C20945"/>
  </w:style>
  <w:style w:type="paragraph" w:customStyle="1" w:styleId="6DDC62627CE943D583A1DB56E404F43C">
    <w:name w:val="6DDC62627CE943D583A1DB56E404F43C"/>
  </w:style>
  <w:style w:type="paragraph" w:customStyle="1" w:styleId="3C65342B87D44A0D928160393C3576EF">
    <w:name w:val="3C65342B87D44A0D928160393C3576EF"/>
  </w:style>
  <w:style w:type="paragraph" w:customStyle="1" w:styleId="8EB1A826B8B34541A9807EC1746E891F">
    <w:name w:val="8EB1A826B8B34541A9807EC1746E891F"/>
  </w:style>
  <w:style w:type="paragraph" w:customStyle="1" w:styleId="A664827DE38D4B2CA2CC52982B7880DB">
    <w:name w:val="A664827DE38D4B2CA2CC52982B7880DB"/>
  </w:style>
  <w:style w:type="paragraph" w:customStyle="1" w:styleId="B895C2556BF64036ABE6BE1EC64F092A">
    <w:name w:val="B895C2556BF64036ABE6BE1EC64F092A"/>
  </w:style>
  <w:style w:type="paragraph" w:customStyle="1" w:styleId="AFB9A6F9CACA4977A7463A9D47789B3A">
    <w:name w:val="AFB9A6F9CACA4977A7463A9D47789B3A"/>
  </w:style>
  <w:style w:type="paragraph" w:customStyle="1" w:styleId="193FF55155E842F49C32699A2DCD6534">
    <w:name w:val="193FF55155E842F49C32699A2DCD6534"/>
  </w:style>
  <w:style w:type="paragraph" w:customStyle="1" w:styleId="022026296E5A4EB1BFAC1CBB21716863">
    <w:name w:val="022026296E5A4EB1BFAC1CBB21716863"/>
  </w:style>
  <w:style w:type="paragraph" w:customStyle="1" w:styleId="B14102BD396B4533B82F7A84D1EFA75C">
    <w:name w:val="B14102BD396B4533B82F7A84D1EFA75C"/>
  </w:style>
  <w:style w:type="paragraph" w:customStyle="1" w:styleId="29685E82739B43CFAF95B5C0A1B8B6F5">
    <w:name w:val="29685E82739B43CFAF95B5C0A1B8B6F5"/>
  </w:style>
  <w:style w:type="paragraph" w:customStyle="1" w:styleId="AB20D278BA0D4DC396996053103BF699">
    <w:name w:val="AB20D278BA0D4DC396996053103BF699"/>
  </w:style>
  <w:style w:type="paragraph" w:customStyle="1" w:styleId="8938A4BBF4E04562886ABACC4FE6E879">
    <w:name w:val="8938A4BBF4E04562886ABACC4FE6E879"/>
  </w:style>
  <w:style w:type="paragraph" w:customStyle="1" w:styleId="AE14CB0C482D45B38D75497F888A297B">
    <w:name w:val="AE14CB0C482D45B38D75497F888A297B"/>
  </w:style>
  <w:style w:type="paragraph" w:customStyle="1" w:styleId="D66B72430B184622A5C29EB852B8CC6E">
    <w:name w:val="D66B72430B184622A5C29EB852B8CC6E"/>
  </w:style>
  <w:style w:type="paragraph" w:customStyle="1" w:styleId="D600A6C8156C411EBD31EE922893ECEE">
    <w:name w:val="D600A6C8156C411EBD31EE922893ECEE"/>
  </w:style>
  <w:style w:type="paragraph" w:customStyle="1" w:styleId="71791DF933754AE7BC3461C4405B4A9D">
    <w:name w:val="71791DF933754AE7BC3461C4405B4A9D"/>
  </w:style>
  <w:style w:type="paragraph" w:customStyle="1" w:styleId="6168759AF397489684E74427F0625949">
    <w:name w:val="6168759AF397489684E74427F0625949"/>
  </w:style>
  <w:style w:type="paragraph" w:customStyle="1" w:styleId="F877593E2C314FB99127EFF14EF85D37">
    <w:name w:val="F877593E2C314FB99127EFF14EF85D37"/>
  </w:style>
  <w:style w:type="paragraph" w:customStyle="1" w:styleId="8F67F28D8C0B4AC3B7B90EA09A1349EC">
    <w:name w:val="8F67F28D8C0B4AC3B7B90EA09A1349EC"/>
  </w:style>
  <w:style w:type="paragraph" w:customStyle="1" w:styleId="10A0A36519CE40A2AC781FA80E94FF1E">
    <w:name w:val="10A0A36519CE40A2AC781FA80E94FF1E"/>
  </w:style>
  <w:style w:type="paragraph" w:customStyle="1" w:styleId="989A3E69136742C1818F693886428D57">
    <w:name w:val="989A3E69136742C1818F693886428D57"/>
  </w:style>
  <w:style w:type="paragraph" w:customStyle="1" w:styleId="89E7A9A35DE94CEDB25A91F8063949B2">
    <w:name w:val="89E7A9A35DE94CEDB25A91F8063949B2"/>
  </w:style>
  <w:style w:type="paragraph" w:customStyle="1" w:styleId="35264B9CB5E54B8CA91C942727687DDE">
    <w:name w:val="35264B9CB5E54B8CA91C942727687DDE"/>
  </w:style>
  <w:style w:type="paragraph" w:customStyle="1" w:styleId="F39B996ECC704FDE873860050C5B4550">
    <w:name w:val="F39B996ECC704FDE873860050C5B4550"/>
  </w:style>
  <w:style w:type="paragraph" w:customStyle="1" w:styleId="F11148CB3A5347CDA74AA71CD4F0484E">
    <w:name w:val="F11148CB3A5347CDA74AA71CD4F0484E"/>
  </w:style>
  <w:style w:type="paragraph" w:customStyle="1" w:styleId="49653D414D01471788DF8AEC30E04A68">
    <w:name w:val="49653D414D01471788DF8AEC30E04A68"/>
  </w:style>
  <w:style w:type="paragraph" w:customStyle="1" w:styleId="C0274977EE964904A0F683B7EB60FE70">
    <w:name w:val="C0274977EE964904A0F683B7EB60FE70"/>
  </w:style>
  <w:style w:type="paragraph" w:customStyle="1" w:styleId="1D80381F543F40A6B6735C4ED7434FD5">
    <w:name w:val="1D80381F543F40A6B6735C4ED7434FD5"/>
  </w:style>
  <w:style w:type="paragraph" w:customStyle="1" w:styleId="AD2E22F0759641D89AE34E523A21D9ED">
    <w:name w:val="AD2E22F0759641D89AE34E523A21D9ED"/>
  </w:style>
  <w:style w:type="paragraph" w:customStyle="1" w:styleId="1B9BDCA47DDB40D09FD44CBF18822A96">
    <w:name w:val="1B9BDCA47DDB40D09FD44CBF18822A96"/>
  </w:style>
  <w:style w:type="paragraph" w:customStyle="1" w:styleId="5E39EE935D954C2581F4F343C41DBAE9">
    <w:name w:val="5E39EE935D954C2581F4F343C41DBAE9"/>
  </w:style>
  <w:style w:type="paragraph" w:customStyle="1" w:styleId="BDF018737AAA4CFCB8359FD6094F5DFA">
    <w:name w:val="BDF018737AAA4CFCB8359FD6094F5DFA"/>
  </w:style>
  <w:style w:type="paragraph" w:customStyle="1" w:styleId="3209A7E0A7AF4403ABE1127839239850">
    <w:name w:val="3209A7E0A7AF4403ABE1127839239850"/>
  </w:style>
  <w:style w:type="paragraph" w:customStyle="1" w:styleId="62272699A7FB4F07A4B701FF2CBBBDF7">
    <w:name w:val="62272699A7FB4F07A4B701FF2CBBBDF7"/>
  </w:style>
  <w:style w:type="paragraph" w:customStyle="1" w:styleId="5F4B39B489124A4AB9CB8B6BE0779250">
    <w:name w:val="5F4B39B489124A4AB9CB8B6BE0779250"/>
  </w:style>
  <w:style w:type="paragraph" w:customStyle="1" w:styleId="DB432C19246D431DBBA97BE8F574A0B7">
    <w:name w:val="DB432C19246D431DBBA97BE8F574A0B7"/>
  </w:style>
  <w:style w:type="paragraph" w:customStyle="1" w:styleId="CD89E50E7A5841F486D308BB46BECAEF">
    <w:name w:val="CD89E50E7A5841F486D308BB46BECAEF"/>
  </w:style>
  <w:style w:type="paragraph" w:customStyle="1" w:styleId="6C2979859F58482B9488FACEED45629D">
    <w:name w:val="6C2979859F58482B9488FACEED45629D"/>
  </w:style>
  <w:style w:type="paragraph" w:customStyle="1" w:styleId="32B0F148EC214090BCB4CC8292126D41">
    <w:name w:val="32B0F148EC214090BCB4CC8292126D41"/>
  </w:style>
  <w:style w:type="paragraph" w:customStyle="1" w:styleId="246D611F8CFB4643A13B1A14E9A18086">
    <w:name w:val="246D611F8CFB4643A13B1A14E9A18086"/>
  </w:style>
  <w:style w:type="paragraph" w:customStyle="1" w:styleId="52AB86D0B52647E985279995F02C9CEA">
    <w:name w:val="52AB86D0B52647E985279995F02C9CEA"/>
  </w:style>
  <w:style w:type="paragraph" w:customStyle="1" w:styleId="943974DFDFBA460E9782CA5FB691ABE7">
    <w:name w:val="943974DFDFBA460E9782CA5FB691ABE7"/>
  </w:style>
  <w:style w:type="paragraph" w:customStyle="1" w:styleId="19BC54C2D84643B4B6F0BA511AFAA7D2">
    <w:name w:val="19BC54C2D84643B4B6F0BA511AFAA7D2"/>
  </w:style>
  <w:style w:type="paragraph" w:customStyle="1" w:styleId="46EB0E3B33B0449F9F13060E7907734C">
    <w:name w:val="46EB0E3B33B0449F9F13060E7907734C"/>
  </w:style>
  <w:style w:type="paragraph" w:customStyle="1" w:styleId="52F34CB25CFD4401A576AE01EBE3C9F4">
    <w:name w:val="52F34CB25CFD4401A576AE01EBE3C9F4"/>
  </w:style>
  <w:style w:type="paragraph" w:customStyle="1" w:styleId="3DA21538D03048089F9DA674F4B2E28E">
    <w:name w:val="3DA21538D03048089F9DA674F4B2E28E"/>
  </w:style>
  <w:style w:type="paragraph" w:customStyle="1" w:styleId="F80456B96C4145E685B51B327645ED0F">
    <w:name w:val="F80456B96C4145E685B51B327645E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{6E7C97F2-C456-40D5-ACFF-104262A1C18D}tf03982351_win32</Template>
  <TotalTime>9</TotalTime>
  <Pages>3</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MBA5013 FINAL PROJECT</dc:title>
  <dc:subject/>
  <dc:creator>SaiCharan Reddy Bodanam</dc:creator>
  <cp:keywords/>
  <dc:description/>
  <cp:lastModifiedBy>SaiCharan Reddy</cp:lastModifiedBy>
  <cp:revision>2</cp:revision>
  <dcterms:created xsi:type="dcterms:W3CDTF">2021-10-18T14:05:00Z</dcterms:created>
  <dcterms:modified xsi:type="dcterms:W3CDTF">2021-10-18T14:14:00Z</dcterms:modified>
</cp:coreProperties>
</file>